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E56E2" w14:textId="77777777" w:rsidR="00301E24" w:rsidRDefault="00C33F68" w:rsidP="00C33F68">
      <w:pPr>
        <w:pStyle w:val="1"/>
        <w:numPr>
          <w:ilvl w:val="0"/>
          <w:numId w:val="1"/>
        </w:numPr>
        <w:ind w:firstLineChars="0"/>
      </w:pPr>
      <w:r>
        <w:t>插入排序</w:t>
      </w:r>
    </w:p>
    <w:p w14:paraId="4187E2AF" w14:textId="77777777" w:rsidR="00927F06" w:rsidRPr="00927F06" w:rsidRDefault="00C33F68" w:rsidP="00927F06">
      <w:pPr>
        <w:pStyle w:val="2"/>
      </w:pPr>
      <w:r>
        <w:rPr>
          <w:rFonts w:hint="eastAsia"/>
        </w:rPr>
        <w:t>第一版</w:t>
      </w:r>
    </w:p>
    <w:p w14:paraId="15103176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>public static int[] insertSort(int[] arr) {</w:t>
      </w:r>
    </w:p>
    <w:p w14:paraId="29464633" w14:textId="77777777" w:rsidR="00927F06" w:rsidRPr="00C33F68" w:rsidRDefault="00927F06" w:rsidP="00927F06">
      <w:pPr>
        <w:pStyle w:val="a5"/>
        <w:ind w:left="1440" w:firstLineChars="0" w:firstLine="0"/>
        <w:rPr>
          <w:rFonts w:hint="eastAsia"/>
          <w:sz w:val="32"/>
          <w:szCs w:val="32"/>
        </w:rPr>
      </w:pPr>
      <w:r w:rsidRPr="00C33F68">
        <w:rPr>
          <w:rFonts w:hint="eastAsia"/>
          <w:sz w:val="32"/>
          <w:szCs w:val="32"/>
        </w:rPr>
        <w:t xml:space="preserve">        // </w:t>
      </w:r>
      <w:r w:rsidRPr="00C33F68">
        <w:rPr>
          <w:rFonts w:hint="eastAsia"/>
          <w:sz w:val="32"/>
          <w:szCs w:val="32"/>
        </w:rPr>
        <w:t>第一张牌插入时不用排序，所以从</w:t>
      </w:r>
      <w:r w:rsidRPr="00C33F68">
        <w:rPr>
          <w:rFonts w:hint="eastAsia"/>
          <w:sz w:val="32"/>
          <w:szCs w:val="32"/>
        </w:rPr>
        <w:t xml:space="preserve"> i = 1 </w:t>
      </w:r>
      <w:r w:rsidRPr="00C33F68">
        <w:rPr>
          <w:rFonts w:hint="eastAsia"/>
          <w:sz w:val="32"/>
          <w:szCs w:val="32"/>
        </w:rPr>
        <w:t>开始</w:t>
      </w:r>
    </w:p>
    <w:p w14:paraId="07FFCD33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for (int i = 1; i &lt; arr.length; i++) {</w:t>
      </w:r>
    </w:p>
    <w:p w14:paraId="7B6FD99E" w14:textId="77777777" w:rsidR="00927F06" w:rsidRPr="00C33F68" w:rsidRDefault="00927F06" w:rsidP="00927F06">
      <w:pPr>
        <w:pStyle w:val="a5"/>
        <w:ind w:left="1440" w:firstLineChars="0" w:firstLine="0"/>
        <w:rPr>
          <w:rFonts w:hint="eastAsia"/>
          <w:sz w:val="32"/>
          <w:szCs w:val="32"/>
        </w:rPr>
      </w:pPr>
      <w:r w:rsidRPr="00C33F68">
        <w:rPr>
          <w:rFonts w:hint="eastAsia"/>
          <w:sz w:val="32"/>
          <w:szCs w:val="32"/>
        </w:rPr>
        <w:t xml:space="preserve">            // </w:t>
      </w:r>
      <w:r w:rsidRPr="00C33F68">
        <w:rPr>
          <w:rFonts w:hint="eastAsia"/>
          <w:sz w:val="32"/>
          <w:szCs w:val="32"/>
        </w:rPr>
        <w:t>新插入的</w:t>
      </w:r>
      <w:r w:rsidRPr="00C33F68">
        <w:rPr>
          <w:rFonts w:hint="eastAsia"/>
          <w:sz w:val="32"/>
          <w:szCs w:val="32"/>
        </w:rPr>
        <w:t xml:space="preserve"> </w:t>
      </w:r>
      <w:r w:rsidRPr="00C33F68">
        <w:rPr>
          <w:rFonts w:hint="eastAsia"/>
          <w:sz w:val="32"/>
          <w:szCs w:val="32"/>
        </w:rPr>
        <w:t>牌</w:t>
      </w:r>
      <w:r w:rsidRPr="00C33F68">
        <w:rPr>
          <w:rFonts w:hint="eastAsia"/>
          <w:sz w:val="32"/>
          <w:szCs w:val="32"/>
        </w:rPr>
        <w:t xml:space="preserve">i </w:t>
      </w:r>
      <w:r w:rsidRPr="00C33F68">
        <w:rPr>
          <w:rFonts w:hint="eastAsia"/>
          <w:sz w:val="32"/>
          <w:szCs w:val="32"/>
        </w:rPr>
        <w:t>与</w:t>
      </w:r>
      <w:r w:rsidRPr="00C33F68">
        <w:rPr>
          <w:rFonts w:hint="eastAsia"/>
          <w:sz w:val="32"/>
          <w:szCs w:val="32"/>
        </w:rPr>
        <w:t xml:space="preserve"> </w:t>
      </w:r>
      <w:r w:rsidRPr="00C33F68">
        <w:rPr>
          <w:rFonts w:hint="eastAsia"/>
          <w:sz w:val="32"/>
          <w:szCs w:val="32"/>
        </w:rPr>
        <w:t>已经插入的</w:t>
      </w:r>
      <w:r w:rsidRPr="00C33F68">
        <w:rPr>
          <w:rFonts w:hint="eastAsia"/>
          <w:sz w:val="32"/>
          <w:szCs w:val="32"/>
        </w:rPr>
        <w:t xml:space="preserve"> i-1 </w:t>
      </w:r>
      <w:r w:rsidRPr="00C33F68">
        <w:rPr>
          <w:rFonts w:hint="eastAsia"/>
          <w:sz w:val="32"/>
          <w:szCs w:val="32"/>
        </w:rPr>
        <w:t>张牌逐个比较，使插入手上的牌总是有序的</w:t>
      </w:r>
    </w:p>
    <w:p w14:paraId="0CFC762B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    for (int j = i-1; j &gt;= 0; j--) {</w:t>
      </w:r>
    </w:p>
    <w:p w14:paraId="4C4DF529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        if (arr[j+1] &lt; arr[j]) {</w:t>
      </w:r>
    </w:p>
    <w:p w14:paraId="65C2FFCE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            int temp = arr[j];</w:t>
      </w:r>
    </w:p>
    <w:p w14:paraId="04DC80D8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            arr[j] = arr[j+1];</w:t>
      </w:r>
    </w:p>
    <w:p w14:paraId="1A478D60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            arr[j+1] = temp;</w:t>
      </w:r>
    </w:p>
    <w:p w14:paraId="46076A7A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        }</w:t>
      </w:r>
    </w:p>
    <w:p w14:paraId="258C928E" w14:textId="77777777" w:rsidR="00927F06" w:rsidRPr="00C33F68" w:rsidRDefault="00927F06" w:rsidP="00927F06">
      <w:pPr>
        <w:pStyle w:val="a5"/>
        <w:ind w:left="1440" w:firstLineChars="0" w:firstLine="0"/>
        <w:rPr>
          <w:rFonts w:hint="eastAsia"/>
          <w:sz w:val="32"/>
          <w:szCs w:val="32"/>
        </w:rPr>
      </w:pPr>
      <w:r w:rsidRPr="00C33F68">
        <w:rPr>
          <w:sz w:val="32"/>
          <w:szCs w:val="32"/>
        </w:rPr>
        <w:t xml:space="preserve">            }</w:t>
      </w:r>
    </w:p>
    <w:p w14:paraId="1CDF08F6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}</w:t>
      </w:r>
    </w:p>
    <w:p w14:paraId="336781C3" w14:textId="77777777" w:rsidR="00927F06" w:rsidRPr="00C33F68" w:rsidRDefault="00927F06" w:rsidP="00927F06">
      <w:pPr>
        <w:pStyle w:val="a5"/>
        <w:ind w:left="1440" w:firstLineChars="0" w:firstLine="0"/>
        <w:rPr>
          <w:sz w:val="32"/>
          <w:szCs w:val="32"/>
        </w:rPr>
      </w:pPr>
      <w:r w:rsidRPr="00C33F68">
        <w:rPr>
          <w:sz w:val="32"/>
          <w:szCs w:val="32"/>
        </w:rPr>
        <w:t xml:space="preserve">        return arr;</w:t>
      </w:r>
    </w:p>
    <w:p w14:paraId="24E9D8C1" w14:textId="77777777" w:rsidR="00927F06" w:rsidRPr="00C33F68" w:rsidRDefault="00927F06" w:rsidP="00927F06">
      <w:pPr>
        <w:pStyle w:val="a5"/>
        <w:ind w:left="1440" w:firstLineChars="0" w:firstLine="0"/>
        <w:rPr>
          <w:rFonts w:hint="eastAsia"/>
          <w:sz w:val="32"/>
          <w:szCs w:val="32"/>
        </w:rPr>
      </w:pPr>
      <w:r w:rsidRPr="00C33F68">
        <w:rPr>
          <w:sz w:val="32"/>
          <w:szCs w:val="32"/>
        </w:rPr>
        <w:t xml:space="preserve">    }</w:t>
      </w:r>
    </w:p>
    <w:p w14:paraId="3A2D1F75" w14:textId="77777777" w:rsidR="00927F06" w:rsidRDefault="00927F06" w:rsidP="00927F06">
      <w:pPr>
        <w:ind w:firstLine="480"/>
      </w:pPr>
    </w:p>
    <w:p w14:paraId="701C9FF2" w14:textId="77777777" w:rsidR="00927F06" w:rsidRDefault="00927F06" w:rsidP="00927F06">
      <w:pPr>
        <w:pStyle w:val="2"/>
      </w:pPr>
      <w:r>
        <w:t>第二版</w:t>
      </w:r>
      <w:r w:rsidR="00F3442A">
        <w:t>（优化版</w:t>
      </w:r>
      <w:bookmarkStart w:id="0" w:name="_GoBack"/>
      <w:bookmarkEnd w:id="0"/>
      <w:r w:rsidR="00F3442A">
        <w:t>）</w:t>
      </w:r>
    </w:p>
    <w:p w14:paraId="1530FBF4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>public static int[] insertSort(int[] arr) {</w:t>
      </w:r>
    </w:p>
    <w:p w14:paraId="133E8EFE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for (int i = 1; i &lt; arr.length; i++) {</w:t>
      </w:r>
    </w:p>
    <w:p w14:paraId="62006776" w14:textId="77777777" w:rsidR="00496E03" w:rsidRPr="00496E03" w:rsidRDefault="00496E03" w:rsidP="00496E03">
      <w:pPr>
        <w:ind w:firstLine="640"/>
        <w:rPr>
          <w:rFonts w:hint="eastAsia"/>
          <w:sz w:val="32"/>
          <w:szCs w:val="32"/>
        </w:rPr>
      </w:pPr>
      <w:r w:rsidRPr="00496E03">
        <w:rPr>
          <w:rFonts w:hint="eastAsia"/>
          <w:sz w:val="32"/>
          <w:szCs w:val="32"/>
        </w:rPr>
        <w:t xml:space="preserve">            // key </w:t>
      </w:r>
      <w:r w:rsidRPr="00496E03">
        <w:rPr>
          <w:rFonts w:hint="eastAsia"/>
          <w:sz w:val="32"/>
          <w:szCs w:val="32"/>
        </w:rPr>
        <w:t>为拿起来的牌</w:t>
      </w:r>
    </w:p>
    <w:p w14:paraId="448DF4C1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int key = arr[i];</w:t>
      </w:r>
    </w:p>
    <w:p w14:paraId="14F3769E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for (int j = i-1; j &gt;= 0; j--) {</w:t>
      </w:r>
    </w:p>
    <w:p w14:paraId="5B1A5174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if (key &lt; arr[j]) {</w:t>
      </w:r>
    </w:p>
    <w:p w14:paraId="1BB3C8FA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lastRenderedPageBreak/>
        <w:t xml:space="preserve">                    arr[j+1] = arr[j];</w:t>
      </w:r>
    </w:p>
    <w:p w14:paraId="5B31DFA2" w14:textId="77777777" w:rsidR="00496E03" w:rsidRPr="00496E03" w:rsidRDefault="00496E03" w:rsidP="00496E03">
      <w:pPr>
        <w:ind w:firstLine="640"/>
        <w:rPr>
          <w:rFonts w:hint="eastAsia"/>
          <w:sz w:val="32"/>
          <w:szCs w:val="32"/>
        </w:rPr>
      </w:pPr>
      <w:r w:rsidRPr="00496E03">
        <w:rPr>
          <w:rFonts w:hint="eastAsia"/>
          <w:sz w:val="32"/>
          <w:szCs w:val="32"/>
        </w:rPr>
        <w:t xml:space="preserve">                    // </w:t>
      </w:r>
      <w:r w:rsidRPr="00496E03">
        <w:rPr>
          <w:rFonts w:hint="eastAsia"/>
          <w:sz w:val="32"/>
          <w:szCs w:val="32"/>
        </w:rPr>
        <w:t>拿起来的牌</w:t>
      </w:r>
      <w:r w:rsidRPr="00496E03">
        <w:rPr>
          <w:rFonts w:hint="eastAsia"/>
          <w:sz w:val="32"/>
          <w:szCs w:val="32"/>
        </w:rPr>
        <w:t xml:space="preserve"> key </w:t>
      </w:r>
      <w:r w:rsidRPr="00496E03">
        <w:rPr>
          <w:rFonts w:hint="eastAsia"/>
          <w:sz w:val="32"/>
          <w:szCs w:val="32"/>
        </w:rPr>
        <w:t>为现有牌中最小值</w:t>
      </w:r>
    </w:p>
    <w:p w14:paraId="235D2843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    if (j == 0) {</w:t>
      </w:r>
    </w:p>
    <w:p w14:paraId="47DE6715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        arr[j] = key;</w:t>
      </w:r>
    </w:p>
    <w:p w14:paraId="3A257B2D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    }</w:t>
      </w:r>
    </w:p>
    <w:p w14:paraId="4AF3526D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} else {</w:t>
      </w:r>
    </w:p>
    <w:p w14:paraId="73ADFAB5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    arr[j+1] = key;</w:t>
      </w:r>
    </w:p>
    <w:p w14:paraId="7477ED28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    break;</w:t>
      </w:r>
    </w:p>
    <w:p w14:paraId="37D21E07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    }</w:t>
      </w:r>
    </w:p>
    <w:p w14:paraId="12D6CE2F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    }</w:t>
      </w:r>
    </w:p>
    <w:p w14:paraId="55B09A2B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}</w:t>
      </w:r>
    </w:p>
    <w:p w14:paraId="73174D31" w14:textId="77777777" w:rsidR="00496E03" w:rsidRPr="00496E03" w:rsidRDefault="00496E03" w:rsidP="00496E03">
      <w:pPr>
        <w:ind w:firstLine="640"/>
        <w:rPr>
          <w:sz w:val="32"/>
          <w:szCs w:val="32"/>
        </w:rPr>
      </w:pPr>
      <w:r w:rsidRPr="00496E03">
        <w:rPr>
          <w:sz w:val="32"/>
          <w:szCs w:val="32"/>
        </w:rPr>
        <w:t xml:space="preserve">        return arr;</w:t>
      </w:r>
    </w:p>
    <w:p w14:paraId="5FF94E61" w14:textId="77777777" w:rsidR="00496E03" w:rsidRPr="00496E03" w:rsidRDefault="00496E03" w:rsidP="00496E03">
      <w:pPr>
        <w:ind w:firstLine="640"/>
        <w:rPr>
          <w:rFonts w:hint="eastAsia"/>
          <w:sz w:val="32"/>
          <w:szCs w:val="32"/>
        </w:rPr>
      </w:pPr>
      <w:r w:rsidRPr="00496E03">
        <w:rPr>
          <w:sz w:val="32"/>
          <w:szCs w:val="32"/>
        </w:rPr>
        <w:t xml:space="preserve">    }</w:t>
      </w:r>
    </w:p>
    <w:p w14:paraId="7A40C98F" w14:textId="77777777" w:rsidR="00C33F68" w:rsidRPr="00C33F68" w:rsidRDefault="00C33F68" w:rsidP="00C33F68">
      <w:pPr>
        <w:ind w:firstLine="480"/>
        <w:rPr>
          <w:rFonts w:hint="eastAsia"/>
        </w:rPr>
      </w:pPr>
    </w:p>
    <w:p w14:paraId="2281697D" w14:textId="77777777" w:rsidR="00C33F68" w:rsidRPr="00C33F68" w:rsidRDefault="00C33F68" w:rsidP="00C33F68">
      <w:pPr>
        <w:ind w:firstLine="480"/>
        <w:rPr>
          <w:rFonts w:hint="eastAsia"/>
        </w:rPr>
      </w:pPr>
    </w:p>
    <w:sectPr w:rsidR="00C33F68" w:rsidRPr="00C33F68" w:rsidSect="00301E2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7B3"/>
    <w:multiLevelType w:val="multilevel"/>
    <w:tmpl w:val="8AD227BC"/>
    <w:lvl w:ilvl="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5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6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6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96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32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68"/>
    <w:rsid w:val="000A54F0"/>
    <w:rsid w:val="00301E24"/>
    <w:rsid w:val="00496E03"/>
    <w:rsid w:val="00927F06"/>
    <w:rsid w:val="00C33F68"/>
    <w:rsid w:val="00F3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17D6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F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27F06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33F6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33F6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C33F6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9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3F6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/Library/Group%20Containers/UBF8T346G9.Office/User%20Content.localized/Templates.localized/normal.dotm.bak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C0C4E0-5E24-074D-9C05-85D7A9280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normal.dotm.bak</Template>
  <TotalTime>19</TotalTime>
  <Pages>2</Pages>
  <Words>153</Words>
  <Characters>876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插入排序</vt:lpstr>
      <vt:lpstr>    第一版</vt:lpstr>
      <vt:lpstr>    第二版</vt:lpstr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王彬</dc:creator>
  <cp:keywords/>
  <dc:description/>
  <cp:lastModifiedBy>王彬</cp:lastModifiedBy>
  <cp:revision>1</cp:revision>
  <dcterms:created xsi:type="dcterms:W3CDTF">2017-02-26T06:22:00Z</dcterms:created>
  <dcterms:modified xsi:type="dcterms:W3CDTF">2017-02-26T07:24:00Z</dcterms:modified>
</cp:coreProperties>
</file>